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5278" w14:textId="77777777" w:rsidR="009D51B5" w:rsidRDefault="009D51B5">
      <w:pPr>
        <w:pStyle w:val="Heading1"/>
        <w:rPr>
          <w:lang w:eastAsia="ko-KR"/>
        </w:rPr>
      </w:pPr>
      <w:r>
        <w:rPr>
          <w:lang w:eastAsia="ko-KR"/>
        </w:rPr>
        <w:t>Capston Design Project</w:t>
      </w:r>
    </w:p>
    <w:p w14:paraId="6E5EB1DD" w14:textId="77777777" w:rsidR="009D51B5" w:rsidRPr="009D51B5" w:rsidRDefault="009D51B5" w:rsidP="009D51B5">
      <w:pPr>
        <w:pStyle w:val="ListParagraph"/>
        <w:ind w:left="420"/>
        <w:rPr>
          <w:lang w:eastAsia="ko-KR"/>
        </w:rPr>
      </w:pPr>
      <w:r>
        <w:rPr>
          <w:lang w:eastAsia="ko-KR"/>
        </w:rPr>
        <w:t>Tour-guide CDP</w:t>
      </w:r>
    </w:p>
    <w:p w14:paraId="41DA572F" w14:textId="1BD37E40" w:rsidR="00571481" w:rsidRDefault="00D05131">
      <w:pPr>
        <w:pStyle w:val="Heading1"/>
      </w:pPr>
      <w:r>
        <w:rPr>
          <w:lang w:eastAsia="ko-KR"/>
        </w:rPr>
        <w:t>4</w:t>
      </w:r>
      <w:r w:rsidR="009D51B5">
        <w:rPr>
          <w:lang w:eastAsia="ko-KR"/>
        </w:rPr>
        <w:t xml:space="preserve"> </w:t>
      </w:r>
      <w:r w:rsidR="009D51B5">
        <w:rPr>
          <w:rFonts w:hint="eastAsia"/>
          <w:lang w:eastAsia="ko-KR"/>
        </w:rPr>
        <w:t>주차</w:t>
      </w:r>
      <w:r w:rsidR="009D51B5">
        <w:rPr>
          <w:rFonts w:hint="eastAsia"/>
          <w:lang w:eastAsia="ko-KR"/>
        </w:rPr>
        <w:t xml:space="preserve"> </w:t>
      </w:r>
      <w:r w:rsidR="009D51B5">
        <w:rPr>
          <w:rFonts w:hint="eastAsia"/>
          <w:lang w:eastAsia="ko-KR"/>
        </w:rPr>
        <w:t>회의록</w:t>
      </w:r>
    </w:p>
    <w:p w14:paraId="704F6F20" w14:textId="4EBBA91F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602E2F">
        <w:rPr>
          <w:lang w:eastAsia="ko-KR"/>
        </w:rPr>
        <w:t>IT-5 403</w:t>
      </w:r>
    </w:p>
    <w:p w14:paraId="326722A6" w14:textId="028256E9" w:rsidR="009D51B5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02E2F">
        <w:rPr>
          <w:lang w:eastAsia="ko-KR"/>
        </w:rPr>
        <w:t xml:space="preserve"> 03.29.19</w:t>
      </w:r>
    </w:p>
    <w:p w14:paraId="39A9163E" w14:textId="392D8A58" w:rsidR="009D51B5" w:rsidRDefault="009D51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 w:rsidR="00582AD1">
        <w:rPr>
          <w:rFonts w:hint="eastAsia"/>
          <w:lang w:eastAsia="ko-KR"/>
        </w:rPr>
        <w:t>참여</w:t>
      </w:r>
      <w:r w:rsidR="00582A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02E2F">
        <w:rPr>
          <w:lang w:eastAsia="ko-KR"/>
        </w:rPr>
        <w:t xml:space="preserve"> </w:t>
      </w:r>
      <w:r w:rsidR="00602E2F">
        <w:rPr>
          <w:rFonts w:hint="eastAsia"/>
          <w:lang w:eastAsia="ko-KR"/>
        </w:rPr>
        <w:t>오프라인</w:t>
      </w:r>
      <w:r w:rsidR="00602E2F">
        <w:rPr>
          <w:rFonts w:hint="eastAsia"/>
          <w:lang w:eastAsia="ko-KR"/>
        </w:rPr>
        <w:t xml:space="preserve"> </w:t>
      </w:r>
      <w:r w:rsidR="00602E2F">
        <w:rPr>
          <w:rFonts w:hint="eastAsia"/>
          <w:lang w:eastAsia="ko-KR"/>
        </w:rPr>
        <w:t>미팅</w:t>
      </w:r>
    </w:p>
    <w:p w14:paraId="1F81997E" w14:textId="77777777" w:rsidR="00582AD1" w:rsidRDefault="009D51B5">
      <w:pPr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26C71D7E" w14:textId="16780BAF" w:rsidR="009D51B5" w:rsidRDefault="00582AD1" w:rsidP="00582AD1">
      <w:pPr>
        <w:spacing w:line="240" w:lineRule="auto"/>
        <w:rPr>
          <w:lang w:eastAsia="ko-KR"/>
        </w:rPr>
      </w:pPr>
      <w:r>
        <w:rPr>
          <w:lang w:eastAsia="ko-KR"/>
        </w:rPr>
        <w:t>2008038063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컴학</w:t>
      </w:r>
      <w:proofErr w:type="spellEnd"/>
      <w:r>
        <w:rPr>
          <w:rFonts w:hint="eastAsia"/>
          <w:lang w:eastAsia="ko-KR"/>
        </w:rPr>
        <w:t xml:space="preserve"> </w:t>
      </w:r>
      <w:r w:rsidR="009D51B5">
        <w:rPr>
          <w:rFonts w:hint="eastAsia"/>
          <w:lang w:eastAsia="ko-KR"/>
        </w:rPr>
        <w:t>이재호</w:t>
      </w:r>
      <w:r w:rsidR="009D51B5">
        <w:rPr>
          <w:rFonts w:hint="eastAsia"/>
          <w:lang w:eastAsia="ko-KR"/>
        </w:rPr>
        <w:t xml:space="preserve">, </w:t>
      </w:r>
      <w:proofErr w:type="spellStart"/>
      <w:r w:rsidR="009D51B5">
        <w:rPr>
          <w:rFonts w:hint="eastAsia"/>
          <w:lang w:eastAsia="ko-KR"/>
        </w:rPr>
        <w:t>궈쯔이</w:t>
      </w:r>
      <w:proofErr w:type="spellEnd"/>
      <w:r w:rsidR="009D51B5">
        <w:rPr>
          <w:rFonts w:hint="eastAsia"/>
          <w:lang w:eastAsia="ko-KR"/>
        </w:rPr>
        <w:t xml:space="preserve">, </w:t>
      </w:r>
      <w:proofErr w:type="spellStart"/>
      <w:r w:rsidR="009D51B5">
        <w:rPr>
          <w:rFonts w:hint="eastAsia"/>
          <w:lang w:eastAsia="ko-KR"/>
        </w:rPr>
        <w:t>웨이즈원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 w:rsidRPr="00602E2F">
        <w:rPr>
          <w:strike/>
          <w:lang w:eastAsia="ko-KR"/>
        </w:rPr>
        <w:t>Mento</w:t>
      </w:r>
      <w:proofErr w:type="spellEnd"/>
      <w:r w:rsidRPr="00602E2F">
        <w:rPr>
          <w:strike/>
          <w:lang w:eastAsia="ko-KR"/>
        </w:rPr>
        <w:t xml:space="preserve"> MMT </w:t>
      </w:r>
      <w:r w:rsidRPr="00602E2F">
        <w:rPr>
          <w:rFonts w:hint="eastAsia"/>
          <w:strike/>
          <w:lang w:eastAsia="ko-KR"/>
        </w:rPr>
        <w:t>대표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rFonts w:hint="eastAsia"/>
          <w:strike/>
          <w:lang w:eastAsia="ko-KR"/>
        </w:rPr>
        <w:t>김진규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strike/>
          <w:lang w:eastAsia="ko-KR"/>
        </w:rPr>
        <w:t>010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strike/>
          <w:lang w:eastAsia="ko-KR"/>
        </w:rPr>
        <w:t>2807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strike/>
          <w:lang w:eastAsia="ko-KR"/>
        </w:rPr>
        <w:t>0489</w:t>
      </w:r>
      <w:r w:rsidRPr="00602E2F">
        <w:rPr>
          <w:rFonts w:hint="eastAsia"/>
          <w:strike/>
          <w:lang w:eastAsia="ko-KR"/>
        </w:rPr>
        <w:t xml:space="preserve">, </w:t>
      </w:r>
      <w:r w:rsidRPr="00602E2F">
        <w:rPr>
          <w:rFonts w:hint="eastAsia"/>
          <w:strike/>
          <w:lang w:eastAsia="ko-KR"/>
        </w:rPr>
        <w:t>부장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rFonts w:hint="eastAsia"/>
          <w:strike/>
          <w:lang w:eastAsia="ko-KR"/>
        </w:rPr>
        <w:t>이재민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strike/>
          <w:lang w:eastAsia="ko-KR"/>
        </w:rPr>
        <w:t>010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strike/>
          <w:lang w:eastAsia="ko-KR"/>
        </w:rPr>
        <w:t>5036</w:t>
      </w:r>
      <w:r w:rsidRPr="00602E2F">
        <w:rPr>
          <w:rFonts w:hint="eastAsia"/>
          <w:strike/>
          <w:lang w:eastAsia="ko-KR"/>
        </w:rPr>
        <w:t xml:space="preserve"> </w:t>
      </w:r>
      <w:r w:rsidRPr="00602E2F">
        <w:rPr>
          <w:strike/>
          <w:lang w:eastAsia="ko-KR"/>
        </w:rPr>
        <w:t>6092</w:t>
      </w:r>
      <w:r w:rsidRPr="00602E2F">
        <w:rPr>
          <w:rFonts w:hint="eastAsia"/>
          <w:strike/>
          <w:lang w:eastAsia="ko-KR"/>
        </w:rPr>
        <w:t>,</w:t>
      </w:r>
      <w:r>
        <w:rPr>
          <w:rFonts w:hint="eastAsia"/>
          <w:lang w:eastAsia="ko-KR"/>
        </w:rPr>
        <w:t xml:space="preserve"> </w:t>
      </w:r>
    </w:p>
    <w:p w14:paraId="506C895D" w14:textId="1BB1EB18" w:rsidR="00582AD1" w:rsidRDefault="00582AD1" w:rsidP="00582AD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기업명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94C31A" w14:textId="7AABF54D" w:rsidR="00582AD1" w:rsidRDefault="00582AD1" w:rsidP="00582AD1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주식회사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엠엠피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대구시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연암로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드론센터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</w:t>
      </w:r>
      <w:r>
        <w:rPr>
          <w:rFonts w:hint="eastAsia"/>
          <w:lang w:eastAsia="ko-KR"/>
        </w:rPr>
        <w:t>호</w:t>
      </w:r>
    </w:p>
    <w:p w14:paraId="3FC343DD" w14:textId="5AE7D1D0" w:rsidR="00571481" w:rsidRDefault="009D51B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간략주제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</w:p>
    <w:p w14:paraId="73AB00B6" w14:textId="77777777" w:rsidR="00602E2F" w:rsidRDefault="00602E2F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</w:t>
      </w:r>
    </w:p>
    <w:p w14:paraId="0A68F660" w14:textId="2A7D7660" w:rsidR="00602E2F" w:rsidRDefault="00602E2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</w:p>
    <w:p w14:paraId="2A330E34" w14:textId="7381DA0F" w:rsidR="00602E2F" w:rsidRDefault="00602E2F">
      <w:pPr>
        <w:rPr>
          <w:lang w:eastAsia="ko-KR"/>
        </w:rPr>
      </w:pP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수행계획서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</w:p>
    <w:p w14:paraId="579772ED" w14:textId="42BEF393" w:rsidR="00602E2F" w:rsidRDefault="00602E2F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</w:t>
      </w:r>
    </w:p>
    <w:p w14:paraId="4FB2886C" w14:textId="5E55C6C7" w:rsidR="00602E2F" w:rsidRDefault="00B31F84">
      <w:pPr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5. git </w:t>
      </w:r>
      <w:r w:rsidR="00C33565">
        <w:rPr>
          <w:rFonts w:hint="eastAsia"/>
          <w:lang w:eastAsia="ko-KR"/>
        </w:rPr>
        <w:t>사용</w:t>
      </w:r>
      <w:r w:rsidR="00C33565">
        <w:rPr>
          <w:rFonts w:hint="eastAsia"/>
          <w:lang w:eastAsia="ko-KR"/>
        </w:rPr>
        <w:t xml:space="preserve"> </w:t>
      </w:r>
      <w:r w:rsidR="00C33565">
        <w:rPr>
          <w:rFonts w:hint="eastAsia"/>
          <w:lang w:eastAsia="ko-KR"/>
        </w:rPr>
        <w:t>방안</w:t>
      </w:r>
    </w:p>
    <w:p w14:paraId="1DCECFDA" w14:textId="4C4043BD" w:rsidR="00361A15" w:rsidRDefault="00361A15"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B33821">
        <w:rPr>
          <w:noProof/>
        </w:rPr>
        <w:drawing>
          <wp:inline distT="0" distB="0" distL="0" distR="0" wp14:anchorId="5873897E" wp14:editId="636E8CD3">
            <wp:extent cx="482009" cy="361507"/>
            <wp:effectExtent l="0" t="0" r="635" b="0"/>
            <wp:docPr id="1" name="Picture 1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9-03-29-16-05-30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5822" cy="3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E00" w14:textId="77777777" w:rsidR="00571481" w:rsidRDefault="009D51B5">
      <w:pPr>
        <w:pStyle w:val="Heading2"/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0330323E" w14:textId="227DC2C1" w:rsidR="00571481" w:rsidRPr="00C33565" w:rsidRDefault="00C33565">
      <w:pPr>
        <w:rPr>
          <w:rFonts w:hint="eastAsia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진행상황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논문발표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수행계획서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git </w:t>
      </w:r>
      <w:proofErr w:type="spellStart"/>
      <w:r>
        <w:rPr>
          <w:rFonts w:hint="eastAsia"/>
          <w:lang w:eastAsia="ko-KR"/>
        </w:rPr>
        <w:t>사용방안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의견제시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sdt>
      <w:sdtPr>
        <w:id w:val="1657343082"/>
        <w:placeholder>
          <w:docPart w:val="3B3384CC596A1E42902033D7C7A75D16"/>
        </w:placeholder>
        <w:temporary/>
        <w:showingPlcHdr/>
        <w15:appearance w15:val="hidden"/>
      </w:sdtPr>
      <w:sdtEndPr/>
      <w:sdtContent>
        <w:p w14:paraId="6B0418A3" w14:textId="77777777" w:rsidR="00571481" w:rsidRDefault="002A652A">
          <w:pPr>
            <w:pStyle w:val="Quote"/>
          </w:pPr>
          <w:r>
            <w:t>“Quote”</w:t>
          </w:r>
        </w:p>
      </w:sdtContent>
    </w:sdt>
    <w:sdt>
      <w:sdtPr>
        <w:id w:val="-1790962327"/>
        <w:placeholder>
          <w:docPart w:val="69DAFA092ED6134AB955DBBB065732D0"/>
        </w:placeholder>
        <w:temporary/>
        <w:showingPlcHdr/>
        <w15:appearance w15:val="hidden"/>
      </w:sdtPr>
      <w:sdtEndPr/>
      <w:sdtContent>
        <w:p w14:paraId="17321430" w14:textId="77777777" w:rsidR="00571481" w:rsidRDefault="002A652A">
          <w:r>
            <w:t>Use styles to easily format your Word documents in no time:</w:t>
          </w:r>
        </w:p>
      </w:sdtContent>
    </w:sdt>
    <w:sdt>
      <w:sdtPr>
        <w:id w:val="1928380612"/>
        <w:placeholder>
          <w:docPart w:val="1E3E07E5293A7641A52C8E087169A897"/>
        </w:placeholder>
        <w:temporary/>
        <w:showingPlcHdr/>
        <w15:appearance w15:val="hidden"/>
      </w:sdtPr>
      <w:sdtEndPr/>
      <w:sdtContent>
        <w:p w14:paraId="773D404A" w14:textId="77777777" w:rsidR="00571481" w:rsidRDefault="002A652A">
          <w:pPr>
            <w:pStyle w:val="ListBullet"/>
          </w:pPr>
          <w:r>
            <w:t>For example, this text uses the List Bullet style.</w:t>
          </w:r>
        </w:p>
        <w:p w14:paraId="03D84256" w14:textId="77777777" w:rsidR="00571481" w:rsidRDefault="002A652A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bookmarkStart w:id="0" w:name="_GoBack" w:displacedByCustomXml="prev"/>
    <w:bookmarkEnd w:id="0" w:displacedByCustomXml="prev"/>
    <w:sectPr w:rsidR="00571481">
      <w:footerReference w:type="defaul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10418" w14:textId="77777777" w:rsidR="00EE75E3" w:rsidRDefault="00EE75E3">
      <w:pPr>
        <w:spacing w:before="0" w:after="0" w:line="240" w:lineRule="auto"/>
      </w:pPr>
      <w:r>
        <w:separator/>
      </w:r>
    </w:p>
    <w:p w14:paraId="08F6DB79" w14:textId="77777777" w:rsidR="00EE75E3" w:rsidRDefault="00EE75E3"/>
  </w:endnote>
  <w:endnote w:type="continuationSeparator" w:id="0">
    <w:p w14:paraId="36E2EE55" w14:textId="77777777" w:rsidR="00EE75E3" w:rsidRDefault="00EE75E3">
      <w:pPr>
        <w:spacing w:before="0" w:after="0" w:line="240" w:lineRule="auto"/>
      </w:pPr>
      <w:r>
        <w:continuationSeparator/>
      </w:r>
    </w:p>
    <w:p w14:paraId="3ADE1663" w14:textId="77777777" w:rsidR="00EE75E3" w:rsidRDefault="00EE7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379BC" w14:textId="77777777" w:rsidR="00571481" w:rsidRDefault="002A65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30431" w14:textId="77777777" w:rsidR="00571481" w:rsidRDefault="00EE75E3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2A652A"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C47C0" w14:textId="77777777" w:rsidR="00EE75E3" w:rsidRDefault="00EE75E3">
      <w:pPr>
        <w:spacing w:before="0" w:after="0" w:line="240" w:lineRule="auto"/>
      </w:pPr>
      <w:r>
        <w:separator/>
      </w:r>
    </w:p>
    <w:p w14:paraId="6FC97048" w14:textId="77777777" w:rsidR="00EE75E3" w:rsidRDefault="00EE75E3"/>
  </w:footnote>
  <w:footnote w:type="continuationSeparator" w:id="0">
    <w:p w14:paraId="053B2847" w14:textId="77777777" w:rsidR="00EE75E3" w:rsidRDefault="00EE75E3">
      <w:pPr>
        <w:spacing w:before="0" w:after="0" w:line="240" w:lineRule="auto"/>
      </w:pPr>
      <w:r>
        <w:continuationSeparator/>
      </w:r>
    </w:p>
    <w:p w14:paraId="4984D7B3" w14:textId="77777777" w:rsidR="00EE75E3" w:rsidRDefault="00EE75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0048"/>
    <w:multiLevelType w:val="hybridMultilevel"/>
    <w:tmpl w:val="0BD8CCD0"/>
    <w:lvl w:ilvl="0" w:tplc="6D12A4FE">
      <w:start w:val="6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B5"/>
    <w:rsid w:val="002A652A"/>
    <w:rsid w:val="00361A15"/>
    <w:rsid w:val="00571481"/>
    <w:rsid w:val="00582AD1"/>
    <w:rsid w:val="00602E2F"/>
    <w:rsid w:val="007903DE"/>
    <w:rsid w:val="008354EF"/>
    <w:rsid w:val="009D51B5"/>
    <w:rsid w:val="00B31F84"/>
    <w:rsid w:val="00B33821"/>
    <w:rsid w:val="00C33565"/>
    <w:rsid w:val="00D05131"/>
    <w:rsid w:val="00E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861E2F"/>
  <w15:chartTrackingRefBased/>
  <w15:docId w15:val="{1763DC4C-28CC-E949-B060-88AC0A8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9D5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82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8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Library/Containers/com.microsoft.Word/Data/Library/Application%20Support/Microsoft/Office/16.0/DTS/en-US%7b819B9117-D674-6841-A1AA-6A3FB0BE0AAA%7d/%7b98CFC420-52A8-4543-8093-221C998D7873%7dtf10002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3384CC596A1E42902033D7C7A7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461CE-1887-AD4F-9A9E-90E7AD7F286B}"/>
      </w:docPartPr>
      <w:docPartBody>
        <w:p w:rsidR="00467788" w:rsidRDefault="00133419">
          <w:pPr>
            <w:pStyle w:val="3B3384CC596A1E42902033D7C7A75D16"/>
          </w:pPr>
          <w:r>
            <w:t>“Quote”</w:t>
          </w:r>
        </w:p>
      </w:docPartBody>
    </w:docPart>
    <w:docPart>
      <w:docPartPr>
        <w:name w:val="69DAFA092ED6134AB955DBBB0657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2C3E-43EB-C947-8D0C-16CD9C6E4DBE}"/>
      </w:docPartPr>
      <w:docPartBody>
        <w:p w:rsidR="00467788" w:rsidRDefault="00133419">
          <w:pPr>
            <w:pStyle w:val="69DAFA092ED6134AB955DBBB065732D0"/>
          </w:pPr>
          <w:r>
            <w:t>Use styles to easily format your Word documents in no time:</w:t>
          </w:r>
        </w:p>
      </w:docPartBody>
    </w:docPart>
    <w:docPart>
      <w:docPartPr>
        <w:name w:val="1E3E07E5293A7641A52C8E087169A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40B2-C3E5-764D-85DF-958C1D54AD1E}"/>
      </w:docPartPr>
      <w:docPartBody>
        <w:p w:rsidR="002A69AA" w:rsidRDefault="00133419">
          <w:pPr>
            <w:pStyle w:val="ListBullet"/>
          </w:pPr>
          <w:r>
            <w:t>For example, this text uses the List Bullet style.</w:t>
          </w:r>
        </w:p>
        <w:p w:rsidR="00467788" w:rsidRDefault="00133419">
          <w:pPr>
            <w:pStyle w:val="1E3E07E5293A7641A52C8E087169A897"/>
          </w:pPr>
          <w:r>
            <w:t>On the Home tab of the ribbon,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19"/>
    <w:rsid w:val="000C260B"/>
    <w:rsid w:val="00133419"/>
    <w:rsid w:val="0043402B"/>
    <w:rsid w:val="00467788"/>
    <w:rsid w:val="00A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CE5C7E1448E4CBC02D0CCA4E7464C">
    <w:name w:val="459CE5C7E1448E4CBC02D0CCA4E7464C"/>
  </w:style>
  <w:style w:type="paragraph" w:customStyle="1" w:styleId="DCD8155861064043BE53B00F7A8E2FAA">
    <w:name w:val="DCD8155861064043BE53B00F7A8E2FAA"/>
  </w:style>
  <w:style w:type="paragraph" w:customStyle="1" w:styleId="991277B144451041A3962929C753AC48">
    <w:name w:val="991277B144451041A3962929C753AC48"/>
  </w:style>
  <w:style w:type="paragraph" w:customStyle="1" w:styleId="0BC257D6B540B546928D3F55D5AE2B0D">
    <w:name w:val="0BC257D6B540B546928D3F55D5AE2B0D"/>
  </w:style>
  <w:style w:type="paragraph" w:customStyle="1" w:styleId="3B3384CC596A1E42902033D7C7A75D16">
    <w:name w:val="3B3384CC596A1E42902033D7C7A75D16"/>
  </w:style>
  <w:style w:type="paragraph" w:customStyle="1" w:styleId="69DAFA092ED6134AB955DBBB065732D0">
    <w:name w:val="69DAFA092ED6134AB955DBBB065732D0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1E3E07E5293A7641A52C8E087169A897">
    <w:name w:val="1E3E07E5293A7641A52C8E087169A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{98CFC420-52A8-4543-8093-221C998D7873}tf10002076.dotx</Template>
  <TotalTime>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4</cp:revision>
  <dcterms:created xsi:type="dcterms:W3CDTF">2019-03-29T06:31:00Z</dcterms:created>
  <dcterms:modified xsi:type="dcterms:W3CDTF">2019-03-29T07:08:00Z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