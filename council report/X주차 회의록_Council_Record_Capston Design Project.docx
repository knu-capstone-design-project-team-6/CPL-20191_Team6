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5278" w14:textId="77777777" w:rsidR="009D51B5" w:rsidRDefault="009D51B5">
      <w:pPr>
        <w:pStyle w:val="Heading1"/>
        <w:rPr>
          <w:lang w:eastAsia="ko-KR"/>
        </w:rPr>
      </w:pPr>
      <w:r>
        <w:rPr>
          <w:lang w:eastAsia="ko-KR"/>
        </w:rPr>
        <w:t>Capston Design Project</w:t>
      </w:r>
    </w:p>
    <w:p w14:paraId="6E5EB1DD" w14:textId="77777777" w:rsidR="009D51B5" w:rsidRPr="009D51B5" w:rsidRDefault="009D51B5" w:rsidP="009D51B5">
      <w:pPr>
        <w:pStyle w:val="ListParagraph"/>
        <w:ind w:left="420"/>
        <w:rPr>
          <w:lang w:eastAsia="ko-KR"/>
        </w:rPr>
      </w:pPr>
      <w:r>
        <w:rPr>
          <w:lang w:eastAsia="ko-KR"/>
        </w:rPr>
        <w:t>Tour-guide CDP</w:t>
      </w:r>
    </w:p>
    <w:p w14:paraId="41DA572F" w14:textId="77777777" w:rsidR="00571481" w:rsidRDefault="009D51B5">
      <w:pPr>
        <w:pStyle w:val="Heading1"/>
      </w:pP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회의록</w:t>
      </w:r>
    </w:p>
    <w:p w14:paraId="704F6F20" w14:textId="77777777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326722A6" w14:textId="77777777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39A9163E" w14:textId="1D1B8597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 w:rsidR="00582AD1">
        <w:rPr>
          <w:rFonts w:hint="eastAsia"/>
          <w:lang w:eastAsia="ko-KR"/>
        </w:rPr>
        <w:t>참여</w:t>
      </w:r>
      <w:r w:rsidR="00582A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F81997E" w14:textId="77777777" w:rsidR="00582AD1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26C71D7E" w14:textId="16780BAF" w:rsidR="009D51B5" w:rsidRDefault="00582AD1" w:rsidP="00582AD1">
      <w:pPr>
        <w:spacing w:line="240" w:lineRule="auto"/>
        <w:rPr>
          <w:lang w:eastAsia="ko-KR"/>
        </w:rPr>
      </w:pPr>
      <w:r>
        <w:rPr>
          <w:lang w:eastAsia="ko-KR"/>
        </w:rPr>
        <w:t>2008038063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컴학</w:t>
      </w:r>
      <w:proofErr w:type="spellEnd"/>
      <w:r>
        <w:rPr>
          <w:rFonts w:hint="eastAsia"/>
          <w:lang w:eastAsia="ko-KR"/>
        </w:rPr>
        <w:t xml:space="preserve"> </w:t>
      </w:r>
      <w:r w:rsidR="009D51B5">
        <w:rPr>
          <w:rFonts w:hint="eastAsia"/>
          <w:lang w:eastAsia="ko-KR"/>
        </w:rPr>
        <w:t>이재호</w:t>
      </w:r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궈쯔이</w:t>
      </w:r>
      <w:proofErr w:type="spellEnd"/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웨이즈원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Mento</w:t>
      </w:r>
      <w:proofErr w:type="spellEnd"/>
      <w:r>
        <w:rPr>
          <w:lang w:eastAsia="ko-KR"/>
        </w:rPr>
        <w:t xml:space="preserve"> MMT </w:t>
      </w: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김진규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010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2807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0489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이재민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010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5036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6092</w:t>
      </w:r>
      <w:r>
        <w:rPr>
          <w:rFonts w:hint="eastAsia"/>
          <w:lang w:eastAsia="ko-KR"/>
        </w:rPr>
        <w:t xml:space="preserve">, </w:t>
      </w:r>
    </w:p>
    <w:p w14:paraId="506C895D" w14:textId="1BB1EB18" w:rsidR="00582AD1" w:rsidRDefault="00582AD1" w:rsidP="00582AD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기업명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94C31A" w14:textId="7AABF54D" w:rsidR="00582AD1" w:rsidRDefault="00582AD1" w:rsidP="00582AD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주식회사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엠엠피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대구시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연암로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</w:t>
      </w:r>
      <w:r>
        <w:rPr>
          <w:rFonts w:hint="eastAsia"/>
          <w:lang w:eastAsia="ko-KR"/>
        </w:rPr>
        <w:t>호</w:t>
      </w:r>
    </w:p>
    <w:p w14:paraId="3FC343DD" w14:textId="0D6CB0FF" w:rsidR="00571481" w:rsidRDefault="009D51B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간략주제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1DCECFDA" w14:textId="27E2C74E" w:rsidR="00361A15" w:rsidRDefault="00361A15"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bookmarkStart w:id="0" w:name="_GoBack"/>
      <w:bookmarkEnd w:id="0"/>
    </w:p>
    <w:p w14:paraId="410F4E00" w14:textId="77777777" w:rsidR="00571481" w:rsidRDefault="009D51B5">
      <w:pPr>
        <w:pStyle w:val="Heading2"/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sdt>
      <w:sdtPr>
        <w:id w:val="981963998"/>
        <w:placeholder>
          <w:docPart w:val="0BC257D6B540B546928D3F55D5AE2B0D"/>
        </w:placeholder>
        <w:temporary/>
        <w:showingPlcHdr/>
        <w15:appearance w15:val="hidden"/>
      </w:sdtPr>
      <w:sdtEndPr/>
      <w:sdtContent>
        <w:p w14:paraId="0330323E" w14:textId="77777777" w:rsidR="00571481" w:rsidRDefault="002A652A"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1657343082"/>
        <w:placeholder>
          <w:docPart w:val="3B3384CC596A1E42902033D7C7A75D16"/>
        </w:placeholder>
        <w:temporary/>
        <w:showingPlcHdr/>
        <w15:appearance w15:val="hidden"/>
      </w:sdtPr>
      <w:sdtEndPr/>
      <w:sdtContent>
        <w:p w14:paraId="6B0418A3" w14:textId="77777777" w:rsidR="00571481" w:rsidRDefault="002A652A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69DAFA092ED6134AB955DBBB065732D0"/>
        </w:placeholder>
        <w:temporary/>
        <w:showingPlcHdr/>
        <w15:appearance w15:val="hidden"/>
      </w:sdtPr>
      <w:sdtEndPr/>
      <w:sdtContent>
        <w:p w14:paraId="17321430" w14:textId="77777777" w:rsidR="00571481" w:rsidRDefault="002A652A">
          <w:r>
            <w:t>Use styles to easily format your Word documents in no time:</w:t>
          </w:r>
        </w:p>
      </w:sdtContent>
    </w:sdt>
    <w:sdt>
      <w:sdtPr>
        <w:id w:val="1928380612"/>
        <w:placeholder>
          <w:docPart w:val="1E3E07E5293A7641A52C8E087169A897"/>
        </w:placeholder>
        <w:temporary/>
        <w:showingPlcHdr/>
        <w15:appearance w15:val="hidden"/>
      </w:sdtPr>
      <w:sdtEndPr/>
      <w:sdtContent>
        <w:p w14:paraId="773D404A" w14:textId="77777777" w:rsidR="00571481" w:rsidRDefault="002A652A">
          <w:pPr>
            <w:pStyle w:val="ListBullet"/>
          </w:pPr>
          <w:r>
            <w:t>For example, this text uses the List Bullet style.</w:t>
          </w:r>
        </w:p>
        <w:p w14:paraId="03D84256" w14:textId="77777777" w:rsidR="00571481" w:rsidRDefault="002A652A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sectPr w:rsidR="00571481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81C0" w14:textId="77777777" w:rsidR="007903DE" w:rsidRDefault="007903DE">
      <w:pPr>
        <w:spacing w:before="0" w:after="0" w:line="240" w:lineRule="auto"/>
      </w:pPr>
      <w:r>
        <w:separator/>
      </w:r>
    </w:p>
    <w:p w14:paraId="353E77DF" w14:textId="77777777" w:rsidR="007903DE" w:rsidRDefault="007903DE"/>
  </w:endnote>
  <w:endnote w:type="continuationSeparator" w:id="0">
    <w:p w14:paraId="0A34CB53" w14:textId="77777777" w:rsidR="007903DE" w:rsidRDefault="007903DE">
      <w:pPr>
        <w:spacing w:before="0" w:after="0" w:line="240" w:lineRule="auto"/>
      </w:pPr>
      <w:r>
        <w:continuationSeparator/>
      </w:r>
    </w:p>
    <w:p w14:paraId="2668E5C7" w14:textId="77777777" w:rsidR="007903DE" w:rsidRDefault="007903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379BC" w14:textId="77777777" w:rsidR="00571481" w:rsidRDefault="002A65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30431" w14:textId="77777777" w:rsidR="00571481" w:rsidRDefault="007903DE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2A652A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C48F" w14:textId="77777777" w:rsidR="007903DE" w:rsidRDefault="007903DE">
      <w:pPr>
        <w:spacing w:before="0" w:after="0" w:line="240" w:lineRule="auto"/>
      </w:pPr>
      <w:r>
        <w:separator/>
      </w:r>
    </w:p>
    <w:p w14:paraId="14D465D6" w14:textId="77777777" w:rsidR="007903DE" w:rsidRDefault="007903DE"/>
  </w:footnote>
  <w:footnote w:type="continuationSeparator" w:id="0">
    <w:p w14:paraId="272CC584" w14:textId="77777777" w:rsidR="007903DE" w:rsidRDefault="007903DE">
      <w:pPr>
        <w:spacing w:before="0" w:after="0" w:line="240" w:lineRule="auto"/>
      </w:pPr>
      <w:r>
        <w:continuationSeparator/>
      </w:r>
    </w:p>
    <w:p w14:paraId="7BA2236E" w14:textId="77777777" w:rsidR="007903DE" w:rsidRDefault="007903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0048"/>
    <w:multiLevelType w:val="hybridMultilevel"/>
    <w:tmpl w:val="0BD8CCD0"/>
    <w:lvl w:ilvl="0" w:tplc="6D12A4FE">
      <w:start w:val="6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B5"/>
    <w:rsid w:val="002A652A"/>
    <w:rsid w:val="00361A15"/>
    <w:rsid w:val="00571481"/>
    <w:rsid w:val="00582AD1"/>
    <w:rsid w:val="007903DE"/>
    <w:rsid w:val="008354EF"/>
    <w:rsid w:val="009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61E2F"/>
  <w15:chartTrackingRefBased/>
  <w15:docId w15:val="{1763DC4C-28CC-E949-B060-88AC0A8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9D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Library/Containers/com.microsoft.Word/Data/Library/Application%20Support/Microsoft/Office/16.0/DTS/en-US%7b819B9117-D674-6841-A1AA-6A3FB0BE0AAA%7d/%7b98CFC420-52A8-4543-8093-221C998D7873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257D6B540B546928D3F55D5AE2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7F5D0-0D62-0944-880B-E3E479D24E77}"/>
      </w:docPartPr>
      <w:docPartBody>
        <w:p w:rsidR="00467788" w:rsidRDefault="00133419">
          <w:pPr>
            <w:pStyle w:val="0BC257D6B540B546928D3F55D5AE2B0D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3B3384CC596A1E42902033D7C7A7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461CE-1887-AD4F-9A9E-90E7AD7F286B}"/>
      </w:docPartPr>
      <w:docPartBody>
        <w:p w:rsidR="00467788" w:rsidRDefault="00133419">
          <w:pPr>
            <w:pStyle w:val="3B3384CC596A1E42902033D7C7A75D16"/>
          </w:pPr>
          <w:r>
            <w:t>“Quote”</w:t>
          </w:r>
        </w:p>
      </w:docPartBody>
    </w:docPart>
    <w:docPart>
      <w:docPartPr>
        <w:name w:val="69DAFA092ED6134AB955DBBB0657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2C3E-43EB-C947-8D0C-16CD9C6E4DBE}"/>
      </w:docPartPr>
      <w:docPartBody>
        <w:p w:rsidR="00467788" w:rsidRDefault="00133419">
          <w:pPr>
            <w:pStyle w:val="69DAFA092ED6134AB955DBBB065732D0"/>
          </w:pPr>
          <w:r>
            <w:t>Use styles to easily format your Word documents in no time:</w:t>
          </w:r>
        </w:p>
      </w:docPartBody>
    </w:docPart>
    <w:docPart>
      <w:docPartPr>
        <w:name w:val="1E3E07E5293A7641A52C8E087169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40B2-C3E5-764D-85DF-958C1D54AD1E}"/>
      </w:docPartPr>
      <w:docPartBody>
        <w:p w:rsidR="002A69AA" w:rsidRDefault="00133419">
          <w:pPr>
            <w:pStyle w:val="ListBullet"/>
          </w:pPr>
          <w:r>
            <w:t>For example, this text uses the List Bullet style.</w:t>
          </w:r>
        </w:p>
        <w:p w:rsidR="00467788" w:rsidRDefault="00133419">
          <w:pPr>
            <w:pStyle w:val="1E3E07E5293A7641A52C8E087169A897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9"/>
    <w:rsid w:val="00133419"/>
    <w:rsid w:val="0043402B"/>
    <w:rsid w:val="00467788"/>
    <w:rsid w:val="00A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CE5C7E1448E4CBC02D0CCA4E7464C">
    <w:name w:val="459CE5C7E1448E4CBC02D0CCA4E7464C"/>
  </w:style>
  <w:style w:type="paragraph" w:customStyle="1" w:styleId="DCD8155861064043BE53B00F7A8E2FAA">
    <w:name w:val="DCD8155861064043BE53B00F7A8E2FAA"/>
  </w:style>
  <w:style w:type="paragraph" w:customStyle="1" w:styleId="991277B144451041A3962929C753AC48">
    <w:name w:val="991277B144451041A3962929C753AC48"/>
  </w:style>
  <w:style w:type="paragraph" w:customStyle="1" w:styleId="0BC257D6B540B546928D3F55D5AE2B0D">
    <w:name w:val="0BC257D6B540B546928D3F55D5AE2B0D"/>
  </w:style>
  <w:style w:type="paragraph" w:customStyle="1" w:styleId="3B3384CC596A1E42902033D7C7A75D16">
    <w:name w:val="3B3384CC596A1E42902033D7C7A75D16"/>
  </w:style>
  <w:style w:type="paragraph" w:customStyle="1" w:styleId="69DAFA092ED6134AB955DBBB065732D0">
    <w:name w:val="69DAFA092ED6134AB955DBBB065732D0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1E3E07E5293A7641A52C8E087169A897">
    <w:name w:val="1E3E07E5293A7641A52C8E087169A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7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3</cp:revision>
  <dcterms:created xsi:type="dcterms:W3CDTF">2019-03-28T19:09:00Z</dcterms:created>
  <dcterms:modified xsi:type="dcterms:W3CDTF">2019-03-28T19:24:00Z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