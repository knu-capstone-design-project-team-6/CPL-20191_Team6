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48802302"/>
        <w:placeholder>
          <w:docPart w:val="9B0D9F38AC7ADB408DEE0863FDE41311"/>
        </w:placeholder>
        <w:temporary/>
        <w:showingPlcHdr/>
        <w15:appearance w15:val="hidden"/>
      </w:sdtPr>
      <w:sdtEndPr/>
      <w:sdtContent>
        <w:p w14:paraId="229B9F47" w14:textId="77777777" w:rsidR="00004AE8" w:rsidRDefault="00E360EF">
          <w:pPr>
            <w:pStyle w:val="Date"/>
          </w:pPr>
          <w:r>
            <w:t>Date</w:t>
          </w:r>
        </w:p>
      </w:sdtContent>
    </w:sdt>
    <w:p w14:paraId="473A1F83" w14:textId="77777777" w:rsidR="00004AE8" w:rsidRDefault="00A41383">
      <w:pPr>
        <w:pStyle w:val="Title"/>
        <w:rPr>
          <w:lang w:eastAsia="ko-KR"/>
        </w:rPr>
      </w:pPr>
      <w:r>
        <w:rPr>
          <w:rFonts w:hint="eastAsia"/>
          <w:lang w:eastAsia="ko-KR"/>
        </w:rPr>
        <w:t>논문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보고서</w:t>
      </w:r>
    </w:p>
    <w:p w14:paraId="1BD7D1B0" w14:textId="77777777" w:rsidR="00004AE8" w:rsidRDefault="00A41383">
      <w:pPr>
        <w:pStyle w:val="Heading1"/>
      </w:pPr>
      <w:r>
        <w:rPr>
          <w:rFonts w:hint="eastAsia"/>
          <w:lang w:eastAsia="ko-KR"/>
        </w:rPr>
        <w:t>제출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학술지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</w:t>
      </w:r>
    </w:p>
    <w:p w14:paraId="41941265" w14:textId="77777777" w:rsidR="00004AE8" w:rsidRDefault="00A41383">
      <w:pPr>
        <w:rPr>
          <w:lang w:eastAsia="ko-KR"/>
        </w:rPr>
      </w:pPr>
      <w:r>
        <w:rPr>
          <w:rFonts w:hint="eastAsia"/>
          <w:lang w:eastAsia="ko-KR"/>
        </w:rPr>
        <w:t>학술대회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논문발표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>만원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관련문의는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SW </w:t>
      </w:r>
      <w:r>
        <w:rPr>
          <w:rFonts w:hint="eastAsia"/>
          <w:lang w:eastAsia="ko-KR"/>
        </w:rPr>
        <w:t>교육센터</w:t>
      </w:r>
      <w:r>
        <w:rPr>
          <w:lang w:eastAsia="ko-KR"/>
        </w:rPr>
        <w:t xml:space="preserve"> IT-5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402.</w:t>
      </w:r>
    </w:p>
    <w:p w14:paraId="68929524" w14:textId="77777777" w:rsidR="00A41383" w:rsidRDefault="00A41383">
      <w:pPr>
        <w:rPr>
          <w:lang w:eastAsia="ko-KR"/>
        </w:rPr>
      </w:pPr>
      <w:r>
        <w:rPr>
          <w:rFonts w:hint="eastAsia"/>
          <w:lang w:eastAsia="ko-KR"/>
        </w:rPr>
        <w:t>논문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중심대학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사사문구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표시해야됨</w:t>
      </w:r>
      <w:proofErr w:type="spellEnd"/>
      <w:r>
        <w:rPr>
          <w:rFonts w:hint="eastAsia"/>
          <w:lang w:eastAsia="ko-KR"/>
        </w:rPr>
        <w:t>.</w:t>
      </w:r>
    </w:p>
    <w:p w14:paraId="5A7067DC" w14:textId="77777777" w:rsidR="00A41383" w:rsidRDefault="00A41383">
      <w:pPr>
        <w:rPr>
          <w:lang w:eastAsia="ko-KR"/>
        </w:rPr>
      </w:pPr>
      <w:r>
        <w:rPr>
          <w:rFonts w:hint="eastAsia"/>
          <w:lang w:eastAsia="ko-KR"/>
        </w:rPr>
        <w:t>저자명에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멘토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지도교수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</w:t>
      </w:r>
      <w:r>
        <w:rPr>
          <w:rFonts w:hint="eastAsia"/>
          <w:lang w:eastAsia="ko-KR"/>
        </w:rPr>
        <w:t>.</w:t>
      </w:r>
    </w:p>
    <w:p w14:paraId="254D3E56" w14:textId="77777777" w:rsidR="00A41383" w:rsidRDefault="00931852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논문실적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증빙관련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lang w:eastAsia="ko-KR"/>
        </w:rPr>
        <w:t>.</w:t>
      </w:r>
    </w:p>
    <w:p w14:paraId="1F5D33CC" w14:textId="77777777" w:rsidR="00004AE8" w:rsidRPr="00E815F6" w:rsidRDefault="00A41383">
      <w:pPr>
        <w:pStyle w:val="Heading2"/>
        <w:rPr>
          <w:strike/>
        </w:rPr>
      </w:pPr>
      <w:r w:rsidRPr="00E815F6">
        <w:rPr>
          <w:rFonts w:hint="eastAsia"/>
          <w:strike/>
          <w:lang w:eastAsia="ko-KR"/>
        </w:rPr>
        <w:t>한국정보처리학회</w:t>
      </w:r>
      <w:r w:rsidRPr="00E815F6">
        <w:rPr>
          <w:rFonts w:hint="eastAsia"/>
          <w:strike/>
          <w:lang w:eastAsia="ko-KR"/>
        </w:rPr>
        <w:t xml:space="preserve">, </w:t>
      </w:r>
      <w:r w:rsidRPr="00E815F6">
        <w:rPr>
          <w:strike/>
          <w:lang w:eastAsia="ko-KR"/>
        </w:rPr>
        <w:t>http://kips.or.kr</w:t>
      </w:r>
    </w:p>
    <w:p w14:paraId="5598E8AF" w14:textId="792A21E6" w:rsidR="00004AE8" w:rsidRDefault="00A41383">
      <w:pPr>
        <w:pStyle w:val="Heading3"/>
      </w:pPr>
      <w:r w:rsidRPr="00E815F6">
        <w:rPr>
          <w:rFonts w:hint="eastAsia"/>
          <w:strike/>
          <w:lang w:eastAsia="ko-KR"/>
        </w:rPr>
        <w:t>논문</w:t>
      </w:r>
      <w:r w:rsidRPr="00E815F6">
        <w:rPr>
          <w:rFonts w:hint="eastAsia"/>
          <w:strike/>
          <w:lang w:eastAsia="ko-KR"/>
        </w:rPr>
        <w:t xml:space="preserve"> </w:t>
      </w:r>
      <w:r w:rsidRPr="00E815F6">
        <w:rPr>
          <w:rFonts w:hint="eastAsia"/>
          <w:strike/>
          <w:lang w:eastAsia="ko-KR"/>
        </w:rPr>
        <w:t>제출</w:t>
      </w:r>
      <w:r w:rsidRPr="00E815F6">
        <w:rPr>
          <w:rFonts w:hint="eastAsia"/>
          <w:strike/>
          <w:lang w:eastAsia="ko-KR"/>
        </w:rPr>
        <w:t xml:space="preserve"> </w:t>
      </w:r>
      <w:r w:rsidRPr="00E815F6">
        <w:rPr>
          <w:rFonts w:hint="eastAsia"/>
          <w:strike/>
          <w:lang w:eastAsia="ko-KR"/>
        </w:rPr>
        <w:t>마감일</w:t>
      </w:r>
      <w:r w:rsidRPr="00E815F6">
        <w:rPr>
          <w:rFonts w:hint="eastAsia"/>
          <w:strike/>
          <w:lang w:eastAsia="ko-KR"/>
        </w:rPr>
        <w:t xml:space="preserve"> </w:t>
      </w:r>
      <w:r w:rsidRPr="00E815F6">
        <w:rPr>
          <w:strike/>
          <w:lang w:eastAsia="ko-KR"/>
        </w:rPr>
        <w:t>:</w:t>
      </w:r>
      <w:r w:rsidRPr="00E815F6">
        <w:rPr>
          <w:rFonts w:hint="eastAsia"/>
          <w:strike/>
          <w:lang w:eastAsia="ko-KR"/>
        </w:rPr>
        <w:t xml:space="preserve"> </w:t>
      </w:r>
      <w:r w:rsidRPr="00E815F6">
        <w:rPr>
          <w:strike/>
          <w:lang w:eastAsia="ko-KR"/>
        </w:rPr>
        <w:t>3.29.</w:t>
      </w:r>
      <w:r w:rsidRPr="00E815F6">
        <w:rPr>
          <w:rFonts w:hint="eastAsia"/>
          <w:strike/>
          <w:lang w:eastAsia="ko-KR"/>
        </w:rPr>
        <w:t xml:space="preserve"> </w:t>
      </w:r>
      <w:r w:rsidRPr="00E815F6">
        <w:rPr>
          <w:rFonts w:hint="eastAsia"/>
          <w:strike/>
          <w:lang w:eastAsia="ko-KR"/>
        </w:rPr>
        <w:t>금요일</w:t>
      </w:r>
      <w:r w:rsidRPr="00E815F6">
        <w:rPr>
          <w:rFonts w:hint="eastAsia"/>
          <w:strike/>
          <w:lang w:eastAsia="ko-KR"/>
        </w:rPr>
        <w:t xml:space="preserve"> </w:t>
      </w:r>
      <w:r w:rsidRPr="00E815F6">
        <w:rPr>
          <w:strike/>
          <w:lang w:eastAsia="ko-KR"/>
        </w:rPr>
        <w:t>Today</w:t>
      </w:r>
      <w:r w:rsidR="00E815F6">
        <w:rPr>
          <w:lang w:eastAsia="ko-KR"/>
        </w:rPr>
        <w:t xml:space="preserve"> </w:t>
      </w:r>
      <w:r w:rsidR="00E815F6">
        <w:rPr>
          <w:rFonts w:hint="eastAsia"/>
          <w:lang w:eastAsia="ko-KR"/>
        </w:rPr>
        <w:t>불가능</w:t>
      </w:r>
    </w:p>
    <w:p w14:paraId="662357AA" w14:textId="77777777" w:rsidR="00A41383" w:rsidRDefault="00A41383" w:rsidP="00A41383">
      <w:pPr>
        <w:pStyle w:val="Heading3"/>
      </w:pPr>
      <w:r>
        <w:rPr>
          <w:rFonts w:hint="eastAsia"/>
          <w:lang w:eastAsia="ko-KR"/>
        </w:rPr>
        <w:t>논문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만원의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>.</w:t>
      </w:r>
    </w:p>
    <w:p w14:paraId="74E709A5" w14:textId="77777777" w:rsidR="00A41383" w:rsidRDefault="00A41383" w:rsidP="00A41383">
      <w:pPr>
        <w:pStyle w:val="Heading4"/>
      </w:pPr>
      <w:r>
        <w:rPr>
          <w:rFonts w:hint="eastAsia"/>
          <w:lang w:eastAsia="ko-KR"/>
        </w:rPr>
        <w:t>학교에서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없는것인가</w:t>
      </w:r>
      <w:proofErr w:type="spellEnd"/>
    </w:p>
    <w:p w14:paraId="5E69E691" w14:textId="77777777" w:rsidR="00A41383" w:rsidRDefault="00A41383" w:rsidP="00A41383">
      <w:pPr>
        <w:pStyle w:val="Heading4"/>
      </w:pPr>
      <w:r>
        <w:rPr>
          <w:rFonts w:hint="eastAsia"/>
          <w:lang w:eastAsia="ko-KR"/>
        </w:rPr>
        <w:t>학교에서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사용가능한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것인가</w:t>
      </w:r>
    </w:p>
    <w:p w14:paraId="1FBF2A9C" w14:textId="77777777" w:rsidR="00931852" w:rsidRDefault="00931852" w:rsidP="00931852">
      <w:pPr>
        <w:pStyle w:val="Heading2"/>
      </w:pPr>
      <w:r>
        <w:rPr>
          <w:rFonts w:hint="eastAsia"/>
          <w:lang w:eastAsia="ko-KR"/>
        </w:rPr>
        <w:t>한국컴퓨터종합학술대회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kiise.or.kr</w:t>
      </w:r>
    </w:p>
    <w:p w14:paraId="03D265A9" w14:textId="77777777" w:rsidR="00931852" w:rsidRDefault="00931852" w:rsidP="00931852">
      <w:pPr>
        <w:pStyle w:val="Heading3"/>
        <w:rPr>
          <w:lang w:eastAsia="ko-KR"/>
        </w:rPr>
      </w:pPr>
      <w:r>
        <w:rPr>
          <w:rFonts w:hint="eastAsia"/>
          <w:lang w:eastAsia="ko-KR"/>
        </w:rPr>
        <w:t>논문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마감일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4.19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금요일</w:t>
      </w:r>
    </w:p>
    <w:p w14:paraId="3992C6B5" w14:textId="77777777" w:rsidR="00931852" w:rsidRDefault="00931852" w:rsidP="00931852">
      <w:pPr>
        <w:pStyle w:val="Heading3"/>
      </w:pPr>
      <w:r>
        <w:rPr>
          <w:rFonts w:hint="eastAsia"/>
          <w:lang w:eastAsia="ko-KR"/>
        </w:rPr>
        <w:t>심사결과발표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5.27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월요일</w:t>
      </w:r>
    </w:p>
    <w:p w14:paraId="4EDDDE14" w14:textId="77777777" w:rsidR="00931852" w:rsidRDefault="00931852" w:rsidP="00931852">
      <w:pPr>
        <w:pStyle w:val="Heading3"/>
        <w:rPr>
          <w:lang w:eastAsia="ko-KR"/>
        </w:rPr>
      </w:pPr>
      <w:proofErr w:type="spellStart"/>
      <w:r>
        <w:rPr>
          <w:rFonts w:hint="eastAsia"/>
          <w:lang w:eastAsia="ko-KR"/>
        </w:rPr>
        <w:t>최종본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참가등록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마감일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6.3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월요</w:t>
      </w:r>
    </w:p>
    <w:p w14:paraId="309D7451" w14:textId="77777777" w:rsidR="00931852" w:rsidRDefault="00931852" w:rsidP="00931852">
      <w:pPr>
        <w:pStyle w:val="Heading3"/>
      </w:pPr>
      <w:proofErr w:type="spellStart"/>
      <w:r>
        <w:rPr>
          <w:rFonts w:hint="eastAsia"/>
          <w:lang w:eastAsia="ko-KR"/>
        </w:rPr>
        <w:t>논문발표일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6.26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>~</w:t>
      </w:r>
      <w:r>
        <w:rPr>
          <w:lang w:eastAsia="ko-KR"/>
        </w:rPr>
        <w:t>6.28</w:t>
      </w:r>
      <w:r>
        <w:rPr>
          <w:rFonts w:hint="eastAsia"/>
          <w:lang w:eastAsia="ko-KR"/>
        </w:rPr>
        <w:t>금</w:t>
      </w:r>
    </w:p>
    <w:p w14:paraId="2384131B" w14:textId="77777777" w:rsidR="00931852" w:rsidRDefault="00931852" w:rsidP="00931852">
      <w:pPr>
        <w:pStyle w:val="Heading3"/>
      </w:pPr>
      <w:r>
        <w:rPr>
          <w:rFonts w:hint="eastAsia"/>
          <w:lang w:eastAsia="ko-KR"/>
        </w:rPr>
        <w:t>모집분야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오픈소스소프트웨어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모바일응용및시스템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소프트웨어공학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정보통신</w:t>
      </w:r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컴퓨터그래픽스및상호작용</w:t>
      </w:r>
      <w:proofErr w:type="spellEnd"/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컴퓨터시스템</w:t>
      </w:r>
      <w:r>
        <w:rPr>
          <w:rFonts w:hint="eastAsia"/>
          <w:lang w:eastAsia="ko-KR"/>
        </w:rPr>
        <w:t xml:space="preserve">, </w:t>
      </w:r>
    </w:p>
    <w:p w14:paraId="1CDDB7D2" w14:textId="77777777" w:rsidR="006F62BD" w:rsidRDefault="006F62BD" w:rsidP="00931852">
      <w:pPr>
        <w:pStyle w:val="Heading3"/>
      </w:pPr>
      <w:proofErr w:type="spellStart"/>
      <w:r>
        <w:rPr>
          <w:rFonts w:hint="eastAsia"/>
          <w:lang w:eastAsia="ko-KR"/>
        </w:rPr>
        <w:t>행사문의쪽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hyperlink r:id="rId7" w:history="1">
        <w:r w:rsidRPr="00B42E52">
          <w:rPr>
            <w:rStyle w:val="Hyperlink"/>
            <w:lang w:eastAsia="ko-KR"/>
          </w:rPr>
          <w:t>bhpark@kiise.or.kr</w:t>
        </w:r>
      </w:hyperlink>
      <w:r>
        <w:rPr>
          <w:lang w:eastAsia="ko-KR"/>
        </w:rPr>
        <w:t>, 02-588-9247</w:t>
      </w:r>
    </w:p>
    <w:p w14:paraId="00E1B1EF" w14:textId="77777777" w:rsidR="00857019" w:rsidRPr="00E815F6" w:rsidRDefault="00857019" w:rsidP="00857019">
      <w:pPr>
        <w:pStyle w:val="Heading2"/>
        <w:rPr>
          <w:strike/>
        </w:rPr>
      </w:pPr>
      <w:r w:rsidRPr="00E815F6">
        <w:rPr>
          <w:rFonts w:hint="eastAsia"/>
          <w:strike/>
          <w:lang w:eastAsia="ko-KR"/>
        </w:rPr>
        <w:t>한국정보통신학회</w:t>
      </w:r>
      <w:r w:rsidRPr="00E815F6">
        <w:rPr>
          <w:rFonts w:hint="eastAsia"/>
          <w:strike/>
          <w:lang w:eastAsia="ko-KR"/>
        </w:rPr>
        <w:t xml:space="preserve">, </w:t>
      </w:r>
      <w:r w:rsidRPr="00E815F6">
        <w:rPr>
          <w:strike/>
          <w:lang w:eastAsia="ko-KR"/>
        </w:rPr>
        <w:t>kiice.org</w:t>
      </w:r>
      <w:bookmarkStart w:id="0" w:name="_GoBack"/>
      <w:bookmarkEnd w:id="0"/>
    </w:p>
    <w:p w14:paraId="6D73CB9A" w14:textId="77777777" w:rsidR="00857019" w:rsidRPr="00E815F6" w:rsidRDefault="00857019" w:rsidP="00857019">
      <w:pPr>
        <w:pStyle w:val="Heading3"/>
        <w:rPr>
          <w:strike/>
        </w:rPr>
      </w:pPr>
      <w:r w:rsidRPr="00E815F6">
        <w:rPr>
          <w:rFonts w:hint="eastAsia"/>
          <w:strike/>
          <w:lang w:eastAsia="ko-KR"/>
        </w:rPr>
        <w:t>논문</w:t>
      </w:r>
      <w:r w:rsidRPr="00E815F6">
        <w:rPr>
          <w:rFonts w:hint="eastAsia"/>
          <w:strike/>
          <w:lang w:eastAsia="ko-KR"/>
        </w:rPr>
        <w:t xml:space="preserve"> </w:t>
      </w:r>
      <w:r w:rsidRPr="00E815F6">
        <w:rPr>
          <w:rFonts w:hint="eastAsia"/>
          <w:strike/>
          <w:lang w:eastAsia="ko-KR"/>
        </w:rPr>
        <w:t>제출</w:t>
      </w:r>
      <w:r w:rsidRPr="00E815F6">
        <w:rPr>
          <w:rFonts w:hint="eastAsia"/>
          <w:strike/>
          <w:lang w:eastAsia="ko-KR"/>
        </w:rPr>
        <w:t xml:space="preserve"> </w:t>
      </w:r>
      <w:r w:rsidRPr="00E815F6">
        <w:rPr>
          <w:rFonts w:hint="eastAsia"/>
          <w:strike/>
          <w:lang w:eastAsia="ko-KR"/>
        </w:rPr>
        <w:t>마감일</w:t>
      </w:r>
      <w:r w:rsidRPr="00E815F6">
        <w:rPr>
          <w:rFonts w:hint="eastAsia"/>
          <w:strike/>
          <w:lang w:eastAsia="ko-KR"/>
        </w:rPr>
        <w:t xml:space="preserve"> </w:t>
      </w:r>
      <w:r w:rsidRPr="00E815F6">
        <w:rPr>
          <w:strike/>
          <w:lang w:eastAsia="ko-KR"/>
        </w:rPr>
        <w:t>:</w:t>
      </w:r>
      <w:r w:rsidRPr="00E815F6">
        <w:rPr>
          <w:rFonts w:hint="eastAsia"/>
          <w:strike/>
          <w:lang w:eastAsia="ko-KR"/>
        </w:rPr>
        <w:t xml:space="preserve"> </w:t>
      </w:r>
      <w:r w:rsidRPr="00E815F6">
        <w:rPr>
          <w:strike/>
          <w:lang w:eastAsia="ko-KR"/>
        </w:rPr>
        <w:t>03.29</w:t>
      </w:r>
      <w:r w:rsidRPr="00E815F6">
        <w:rPr>
          <w:rFonts w:hint="eastAsia"/>
          <w:strike/>
          <w:lang w:eastAsia="ko-KR"/>
        </w:rPr>
        <w:t xml:space="preserve"> </w:t>
      </w:r>
      <w:r w:rsidRPr="00E815F6">
        <w:rPr>
          <w:rFonts w:hint="eastAsia"/>
          <w:strike/>
          <w:lang w:eastAsia="ko-KR"/>
        </w:rPr>
        <w:t>금요일</w:t>
      </w:r>
      <w:r w:rsidRPr="00E815F6">
        <w:rPr>
          <w:strike/>
          <w:lang w:eastAsia="ko-KR"/>
        </w:rPr>
        <w:t xml:space="preserve"> Today</w:t>
      </w:r>
    </w:p>
    <w:p w14:paraId="0E56D27A" w14:textId="77777777" w:rsidR="00857019" w:rsidRDefault="00857019" w:rsidP="00857019">
      <w:pPr>
        <w:pStyle w:val="Heading3"/>
      </w:pPr>
      <w:r>
        <w:rPr>
          <w:rFonts w:hint="eastAsia"/>
          <w:lang w:eastAsia="ko-KR"/>
        </w:rPr>
        <w:t>논문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04.22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월요일</w:t>
      </w:r>
    </w:p>
    <w:p w14:paraId="33D5572E" w14:textId="77777777" w:rsidR="00857019" w:rsidRDefault="00857019" w:rsidP="00857019">
      <w:pPr>
        <w:pStyle w:val="Heading3"/>
      </w:pPr>
      <w:proofErr w:type="spellStart"/>
      <w:r>
        <w:rPr>
          <w:rFonts w:hint="eastAsia"/>
          <w:lang w:eastAsia="ko-KR"/>
        </w:rPr>
        <w:t>학생논문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발표요금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40000</w:t>
      </w:r>
      <w:r>
        <w:rPr>
          <w:rFonts w:hint="eastAsia"/>
          <w:lang w:eastAsia="ko-KR"/>
        </w:rPr>
        <w:t>원</w:t>
      </w:r>
    </w:p>
    <w:p w14:paraId="1A7E56C8" w14:textId="77777777" w:rsidR="00FF423F" w:rsidRDefault="00FF423F" w:rsidP="00FF423F">
      <w:pPr>
        <w:pStyle w:val="Heading2"/>
      </w:pPr>
      <w:r>
        <w:rPr>
          <w:rFonts w:hint="eastAsia"/>
          <w:lang w:eastAsia="ko-KR"/>
        </w:rPr>
        <w:lastRenderedPageBreak/>
        <w:t>국제문화기술진흥원</w:t>
      </w:r>
      <w:r>
        <w:rPr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ipact.kr</w:t>
      </w:r>
    </w:p>
    <w:p w14:paraId="7BD3ECAD" w14:textId="77777777" w:rsidR="00FF423F" w:rsidRDefault="00FF423F" w:rsidP="00FF423F">
      <w:pPr>
        <w:pStyle w:val="Heading3"/>
      </w:pPr>
      <w:r>
        <w:rPr>
          <w:rFonts w:hint="eastAsia"/>
          <w:lang w:eastAsia="ko-KR"/>
        </w:rPr>
        <w:t>논문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마감일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 w:rsidR="003A719D">
        <w:rPr>
          <w:lang w:eastAsia="ko-KR"/>
        </w:rPr>
        <w:t>05.24</w:t>
      </w:r>
      <w:r w:rsidR="003A719D">
        <w:rPr>
          <w:rFonts w:hint="eastAsia"/>
          <w:lang w:eastAsia="ko-KR"/>
        </w:rPr>
        <w:t xml:space="preserve"> </w:t>
      </w:r>
      <w:r w:rsidR="003A719D">
        <w:rPr>
          <w:rFonts w:hint="eastAsia"/>
          <w:lang w:eastAsia="ko-KR"/>
        </w:rPr>
        <w:t>금요일</w:t>
      </w:r>
    </w:p>
    <w:p w14:paraId="0C2BA7A1" w14:textId="77777777" w:rsidR="003A719D" w:rsidRDefault="003A719D" w:rsidP="00FF423F">
      <w:pPr>
        <w:pStyle w:val="Heading3"/>
      </w:pPr>
      <w:r>
        <w:rPr>
          <w:rFonts w:hint="eastAsia"/>
          <w:lang w:eastAsia="ko-KR"/>
        </w:rPr>
        <w:t>논문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마감일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05.31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금요일</w:t>
      </w:r>
    </w:p>
    <w:p w14:paraId="01CA8BDB" w14:textId="77777777" w:rsidR="003A719D" w:rsidRDefault="003A719D" w:rsidP="00FF423F">
      <w:pPr>
        <w:pStyle w:val="Heading3"/>
      </w:pPr>
      <w:proofErr w:type="spellStart"/>
      <w:r>
        <w:rPr>
          <w:rFonts w:hint="eastAsia"/>
          <w:lang w:eastAsia="ko-KR"/>
        </w:rPr>
        <w:t>참가비용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50000</w:t>
      </w:r>
      <w:r>
        <w:rPr>
          <w:rFonts w:hint="eastAsia"/>
          <w:lang w:eastAsia="ko-KR"/>
        </w:rPr>
        <w:t>원</w:t>
      </w:r>
    </w:p>
    <w:p w14:paraId="52640528" w14:textId="77777777" w:rsidR="003A719D" w:rsidRDefault="003A719D" w:rsidP="00FF423F">
      <w:pPr>
        <w:pStyle w:val="Heading3"/>
      </w:pPr>
      <w:proofErr w:type="spellStart"/>
      <w:r>
        <w:rPr>
          <w:rFonts w:hint="eastAsia"/>
          <w:lang w:eastAsia="ko-KR"/>
        </w:rPr>
        <w:t>입금계좌</w:t>
      </w:r>
      <w:proofErr w:type="spellEnd"/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국민은행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515501-01-252831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국제무화기술진흥원</w:t>
      </w:r>
    </w:p>
    <w:p w14:paraId="6226BD01" w14:textId="77777777" w:rsidR="003A719D" w:rsidRDefault="003A719D" w:rsidP="00FF423F">
      <w:pPr>
        <w:pStyle w:val="Heading3"/>
      </w:pPr>
      <w:r>
        <w:rPr>
          <w:rFonts w:hint="eastAsia"/>
          <w:lang w:eastAsia="ko-KR"/>
        </w:rPr>
        <w:t>학술대회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06.28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금요일</w:t>
      </w:r>
    </w:p>
    <w:p w14:paraId="032DA84F" w14:textId="77777777" w:rsidR="003A719D" w:rsidRDefault="003A719D" w:rsidP="003A719D">
      <w:pPr>
        <w:pStyle w:val="Heading2"/>
      </w:pPr>
      <w:r>
        <w:rPr>
          <w:rFonts w:hint="eastAsia"/>
          <w:lang w:eastAsia="ko-KR"/>
        </w:rPr>
        <w:t>한국멀티미디어학회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multi02.thesome.com</w:t>
      </w:r>
    </w:p>
    <w:p w14:paraId="099E831E" w14:textId="77777777" w:rsidR="003A719D" w:rsidRDefault="003A719D" w:rsidP="003A719D">
      <w:pPr>
        <w:pStyle w:val="Heading3"/>
      </w:pPr>
      <w:r>
        <w:rPr>
          <w:rFonts w:hint="eastAsia"/>
          <w:lang w:eastAsia="ko-KR"/>
        </w:rPr>
        <w:t>논문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마감일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04.14</w:t>
      </w:r>
    </w:p>
    <w:p w14:paraId="2118D405" w14:textId="77777777" w:rsidR="003A719D" w:rsidRDefault="003A719D" w:rsidP="003A719D">
      <w:pPr>
        <w:pStyle w:val="Heading3"/>
      </w:pPr>
      <w:r>
        <w:rPr>
          <w:rFonts w:hint="eastAsia"/>
          <w:lang w:eastAsia="ko-KR"/>
        </w:rPr>
        <w:t>개최기간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05.17~05.18</w:t>
      </w:r>
    </w:p>
    <w:p w14:paraId="508A7E2D" w14:textId="77777777" w:rsidR="003A719D" w:rsidRDefault="003A719D" w:rsidP="003A719D">
      <w:pPr>
        <w:pStyle w:val="Heading2"/>
      </w:pPr>
      <w:r>
        <w:rPr>
          <w:rFonts w:hint="eastAsia"/>
          <w:lang w:eastAsia="ko-KR"/>
        </w:rPr>
        <w:t>한국통신학회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summer.kics.or.kr</w:t>
      </w:r>
    </w:p>
    <w:p w14:paraId="6C17620B" w14:textId="77777777" w:rsidR="003A719D" w:rsidRDefault="003A719D" w:rsidP="003A719D">
      <w:pPr>
        <w:pStyle w:val="Heading3"/>
      </w:pPr>
      <w:r>
        <w:rPr>
          <w:rFonts w:hint="eastAsia"/>
          <w:lang w:eastAsia="ko-KR"/>
        </w:rPr>
        <w:t>논문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마감일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05.17</w:t>
      </w:r>
    </w:p>
    <w:p w14:paraId="5819327C" w14:textId="77777777" w:rsidR="003A719D" w:rsidRDefault="003A719D" w:rsidP="003A719D">
      <w:pPr>
        <w:pStyle w:val="Heading3"/>
      </w:pPr>
      <w:r>
        <w:rPr>
          <w:rFonts w:hint="eastAsia"/>
          <w:lang w:eastAsia="ko-KR"/>
        </w:rPr>
        <w:t>개최기간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06.19~06.21</w:t>
      </w:r>
    </w:p>
    <w:p w14:paraId="59B2ADDD" w14:textId="77777777" w:rsidR="003A719D" w:rsidRDefault="003A719D" w:rsidP="003A719D">
      <w:pPr>
        <w:pStyle w:val="Heading3"/>
      </w:pPr>
      <w:r>
        <w:rPr>
          <w:rFonts w:hint="eastAsia"/>
          <w:lang w:eastAsia="ko-KR"/>
        </w:rPr>
        <w:t>개최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호텔</w:t>
      </w:r>
    </w:p>
    <w:p w14:paraId="36C4E9ED" w14:textId="77777777" w:rsidR="003A719D" w:rsidRDefault="003A719D" w:rsidP="003A719D">
      <w:pPr>
        <w:pStyle w:val="Heading3"/>
      </w:pPr>
      <w:r>
        <w:rPr>
          <w:rFonts w:hint="eastAsia"/>
          <w:lang w:eastAsia="ko-KR"/>
        </w:rPr>
        <w:t>논문모집분야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SW</w:t>
      </w:r>
    </w:p>
    <w:p w14:paraId="3B4EFF7E" w14:textId="77777777" w:rsidR="00D26A94" w:rsidRDefault="00D26A94" w:rsidP="00D26A94">
      <w:pPr>
        <w:pStyle w:val="Heading2"/>
      </w:pPr>
      <w:r>
        <w:rPr>
          <w:rFonts w:hint="eastAsia"/>
          <w:lang w:eastAsia="ko-KR"/>
        </w:rPr>
        <w:t>대한전자공학회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conf.theisie.org</w:t>
      </w:r>
    </w:p>
    <w:p w14:paraId="60AC48CF" w14:textId="77777777" w:rsidR="00D26A94" w:rsidRDefault="00D26A94" w:rsidP="00D26A94">
      <w:pPr>
        <w:pStyle w:val="Heading3"/>
      </w:pPr>
      <w:r>
        <w:rPr>
          <w:rFonts w:hint="eastAsia"/>
          <w:lang w:eastAsia="ko-KR"/>
        </w:rPr>
        <w:t>논문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마감일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05.10</w:t>
      </w:r>
    </w:p>
    <w:p w14:paraId="4C720457" w14:textId="77777777" w:rsidR="00D26A94" w:rsidRDefault="00D26A94" w:rsidP="00D26A94">
      <w:pPr>
        <w:pStyle w:val="Heading3"/>
      </w:pPr>
      <w:proofErr w:type="spellStart"/>
      <w:r>
        <w:rPr>
          <w:rFonts w:hint="eastAsia"/>
          <w:lang w:eastAsia="ko-KR"/>
        </w:rPr>
        <w:t>심사통보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05.24</w:t>
      </w:r>
    </w:p>
    <w:p w14:paraId="4D1D60F6" w14:textId="77777777" w:rsidR="00D26A94" w:rsidRDefault="00D26A94" w:rsidP="00D26A94">
      <w:pPr>
        <w:pStyle w:val="Heading3"/>
      </w:pPr>
      <w:r>
        <w:rPr>
          <w:rFonts w:hint="eastAsia"/>
          <w:lang w:eastAsia="ko-KR"/>
        </w:rPr>
        <w:t>사전등록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05.24~06.10</w:t>
      </w:r>
    </w:p>
    <w:p w14:paraId="7B1D91A9" w14:textId="77777777" w:rsidR="00D26A94" w:rsidRDefault="00D26A94" w:rsidP="00D26A94">
      <w:pPr>
        <w:pStyle w:val="Heading3"/>
      </w:pPr>
      <w:r>
        <w:rPr>
          <w:rFonts w:hint="eastAsia"/>
          <w:lang w:eastAsia="ko-KR"/>
        </w:rPr>
        <w:t>개최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메종글래드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제주시</w:t>
      </w:r>
    </w:p>
    <w:p w14:paraId="3869E77F" w14:textId="77777777" w:rsidR="00D26A94" w:rsidRDefault="00D26A94" w:rsidP="00D26A94">
      <w:pPr>
        <w:pStyle w:val="Heading3"/>
      </w:pPr>
      <w:proofErr w:type="spellStart"/>
      <w:r>
        <w:rPr>
          <w:rFonts w:hint="eastAsia"/>
          <w:lang w:eastAsia="ko-KR"/>
        </w:rPr>
        <w:t>발표분야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Software</w:t>
      </w:r>
    </w:p>
    <w:p w14:paraId="51E2CA94" w14:textId="77777777" w:rsidR="003A719D" w:rsidRDefault="003A719D" w:rsidP="003A719D">
      <w:pPr>
        <w:pStyle w:val="Heading3"/>
        <w:numPr>
          <w:ilvl w:val="0"/>
          <w:numId w:val="0"/>
        </w:numPr>
      </w:pPr>
    </w:p>
    <w:p w14:paraId="048268A2" w14:textId="77777777" w:rsidR="00857019" w:rsidRDefault="00857019" w:rsidP="00857019">
      <w:pPr>
        <w:pStyle w:val="Heading3"/>
        <w:numPr>
          <w:ilvl w:val="0"/>
          <w:numId w:val="0"/>
        </w:numPr>
        <w:ind w:left="1080"/>
      </w:pPr>
    </w:p>
    <w:sdt>
      <w:sdtPr>
        <w:id w:val="2019964513"/>
        <w:placeholder>
          <w:docPart w:val="1D4EFE720CF61B4BBC78855BFC27FE70"/>
        </w:placeholder>
        <w:temporary/>
        <w:showingPlcHdr/>
        <w15:appearance w15:val="hidden"/>
      </w:sdtPr>
      <w:sdtEndPr/>
      <w:sdtContent>
        <w:p w14:paraId="19F4D2AA" w14:textId="77777777" w:rsidR="00004AE8" w:rsidRDefault="00E360EF">
          <w:pPr>
            <w:pStyle w:val="Heading1"/>
          </w:pPr>
          <w:r>
            <w:t>Heading 1</w:t>
          </w:r>
        </w:p>
      </w:sdtContent>
    </w:sdt>
    <w:sdt>
      <w:sdtPr>
        <w:id w:val="470033890"/>
        <w:placeholder>
          <w:docPart w:val="2E0C548DAD73CA4981422A50D20D1600"/>
        </w:placeholder>
        <w:temporary/>
        <w:showingPlcHdr/>
        <w15:appearance w15:val="hidden"/>
      </w:sdtPr>
      <w:sdtEndPr/>
      <w:sdtContent>
        <w:p w14:paraId="604285FE" w14:textId="77777777" w:rsidR="00004AE8" w:rsidRDefault="00E360EF">
          <w:r>
            <w:t xml:space="preserve">Want to insert a picture from your files or add a shape, text box, or table? You got it! On the Insert tab of the ribbon, just tap the option you need. </w:t>
          </w:r>
        </w:p>
        <w:p w14:paraId="731B50FD" w14:textId="77777777" w:rsidR="00004AE8" w:rsidRDefault="00E360EF">
          <w:r>
            <w:t>Find even more easy-to-use tools on the Insert tab, such as to add a hyperlink or insert a comment.</w:t>
          </w:r>
        </w:p>
      </w:sdtContent>
    </w:sdt>
    <w:sectPr w:rsidR="00004AE8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690C2" w14:textId="77777777" w:rsidR="001D72F1" w:rsidRDefault="001D72F1">
      <w:pPr>
        <w:spacing w:after="0" w:line="240" w:lineRule="auto"/>
      </w:pPr>
      <w:r>
        <w:separator/>
      </w:r>
    </w:p>
    <w:p w14:paraId="23DC2278" w14:textId="77777777" w:rsidR="001D72F1" w:rsidRDefault="001D72F1"/>
  </w:endnote>
  <w:endnote w:type="continuationSeparator" w:id="0">
    <w:p w14:paraId="0ED20132" w14:textId="77777777" w:rsidR="001D72F1" w:rsidRDefault="001D72F1">
      <w:pPr>
        <w:spacing w:after="0" w:line="240" w:lineRule="auto"/>
      </w:pPr>
      <w:r>
        <w:continuationSeparator/>
      </w:r>
    </w:p>
    <w:p w14:paraId="29849B3B" w14:textId="77777777" w:rsidR="001D72F1" w:rsidRDefault="001D72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1C686" w14:textId="77777777" w:rsidR="00004AE8" w:rsidRDefault="00E360E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D8778" w14:textId="77777777" w:rsidR="001D72F1" w:rsidRDefault="001D72F1">
      <w:pPr>
        <w:spacing w:after="0" w:line="240" w:lineRule="auto"/>
      </w:pPr>
      <w:r>
        <w:separator/>
      </w:r>
    </w:p>
    <w:p w14:paraId="1EB2EFB8" w14:textId="77777777" w:rsidR="001D72F1" w:rsidRDefault="001D72F1"/>
  </w:footnote>
  <w:footnote w:type="continuationSeparator" w:id="0">
    <w:p w14:paraId="7DE618B8" w14:textId="77777777" w:rsidR="001D72F1" w:rsidRDefault="001D72F1">
      <w:pPr>
        <w:spacing w:after="0" w:line="240" w:lineRule="auto"/>
      </w:pPr>
      <w:r>
        <w:continuationSeparator/>
      </w:r>
    </w:p>
    <w:p w14:paraId="7F4F3F21" w14:textId="77777777" w:rsidR="001D72F1" w:rsidRDefault="001D72F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83"/>
    <w:rsid w:val="00004AE8"/>
    <w:rsid w:val="001A320E"/>
    <w:rsid w:val="001D72F1"/>
    <w:rsid w:val="003A719D"/>
    <w:rsid w:val="006F62BD"/>
    <w:rsid w:val="00857019"/>
    <w:rsid w:val="00931852"/>
    <w:rsid w:val="00A41383"/>
    <w:rsid w:val="00BB0D1B"/>
    <w:rsid w:val="00D26A94"/>
    <w:rsid w:val="00E360EF"/>
    <w:rsid w:val="00E815F6"/>
    <w:rsid w:val="00FF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3D835"/>
  <w15:chartTrackingRefBased/>
  <w15:docId w15:val="{931B0642-91F7-5649-BA99-55136C8EE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F62BD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9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hpark@kiise.or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dfox/Library/Containers/com.microsoft.Word/Data/Library/Application%20Support/Microsoft/Office/16.0/DTS/en-US%7b819B9117-D674-6841-A1AA-6A3FB0BE0AAA%7d/%7b0ABA9FE4-C989-DC47-9D2A-360445FD01D9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0D9F38AC7ADB408DEE0863FDE41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57371-EF59-1340-A9DD-B8F9B27CC42D}"/>
      </w:docPartPr>
      <w:docPartBody>
        <w:p w:rsidR="00177B09" w:rsidRDefault="003267CA">
          <w:pPr>
            <w:pStyle w:val="9B0D9F38AC7ADB408DEE0863FDE41311"/>
          </w:pPr>
          <w:r>
            <w:t>Date</w:t>
          </w:r>
        </w:p>
      </w:docPartBody>
    </w:docPart>
    <w:docPart>
      <w:docPartPr>
        <w:name w:val="1D4EFE720CF61B4BBC78855BFC27F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366FE-2508-BE48-8275-26CD8F7588DE}"/>
      </w:docPartPr>
      <w:docPartBody>
        <w:p w:rsidR="00177B09" w:rsidRDefault="003267CA">
          <w:pPr>
            <w:pStyle w:val="1D4EFE720CF61B4BBC78855BFC27FE70"/>
          </w:pPr>
          <w:r>
            <w:t>Heading 1</w:t>
          </w:r>
        </w:p>
      </w:docPartBody>
    </w:docPart>
    <w:docPart>
      <w:docPartPr>
        <w:name w:val="2E0C548DAD73CA4981422A50D20D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3B059-BB0E-C14E-B506-107A55D5EA21}"/>
      </w:docPartPr>
      <w:docPartBody>
        <w:p w:rsidR="00E71896" w:rsidRDefault="003267CA">
          <w:r>
            <w:t xml:space="preserve">Want to insert a picture from your files or add a shape, text box, or table? You got it! On the Insert tab of the ribbon, just tap the option you need. </w:t>
          </w:r>
        </w:p>
        <w:p w:rsidR="00177B09" w:rsidRDefault="003267CA">
          <w:pPr>
            <w:pStyle w:val="2E0C548DAD73CA4981422A50D20D1600"/>
          </w:pPr>
          <w:r>
            <w:t>Find even more easy-to-use tools on the Insert 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CA"/>
    <w:rsid w:val="00177B09"/>
    <w:rsid w:val="003267CA"/>
    <w:rsid w:val="0043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0D9F38AC7ADB408DEE0863FDE41311">
    <w:name w:val="9B0D9F38AC7ADB408DEE0863FDE41311"/>
  </w:style>
  <w:style w:type="paragraph" w:customStyle="1" w:styleId="1336265B63B4FB4588D8849C60D86F4E">
    <w:name w:val="1336265B63B4FB4588D8849C60D86F4E"/>
  </w:style>
  <w:style w:type="paragraph" w:customStyle="1" w:styleId="38B0C21A275F89479FE35BC568BF7253">
    <w:name w:val="38B0C21A275F89479FE35BC568BF7253"/>
  </w:style>
  <w:style w:type="paragraph" w:customStyle="1" w:styleId="D01D505A36AFE54B8CAB51DAFE90785E">
    <w:name w:val="D01D505A36AFE54B8CAB51DAFE90785E"/>
  </w:style>
  <w:style w:type="paragraph" w:customStyle="1" w:styleId="B5C986DBC43F57488C462FD668152701">
    <w:name w:val="B5C986DBC43F57488C462FD66815270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sz w:val="22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sz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eastAsia="ja-JP"/>
    </w:rPr>
  </w:style>
  <w:style w:type="paragraph" w:customStyle="1" w:styleId="220CDCD6B2F5CE46AA0C1BA44D534CAA">
    <w:name w:val="220CDCD6B2F5CE46AA0C1BA44D534CAA"/>
  </w:style>
  <w:style w:type="paragraph" w:customStyle="1" w:styleId="1D4EFE720CF61B4BBC78855BFC27FE70">
    <w:name w:val="1D4EFE720CF61B4BBC78855BFC27FE70"/>
  </w:style>
  <w:style w:type="paragraph" w:customStyle="1" w:styleId="2E0C548DAD73CA4981422A50D20D1600">
    <w:name w:val="2E0C548DAD73CA4981422A50D20D16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{0ABA9FE4-C989-DC47-9D2A-360445FD01D9}tf10002082.dotx</Template>
  <TotalTime>20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slow jaw</dc:creator>
  <cp:keywords/>
  <dc:description/>
  <cp:lastModifiedBy>slow jaw</cp:lastModifiedBy>
  <cp:revision>8</cp:revision>
  <dcterms:created xsi:type="dcterms:W3CDTF">2019-03-28T19:14:00Z</dcterms:created>
  <dcterms:modified xsi:type="dcterms:W3CDTF">2019-03-29T05:27:00Z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