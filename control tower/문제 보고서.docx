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2C" w:rsidRDefault="009F2A2C" w:rsidP="001544D8">
      <w:pPr>
        <w:rPr>
          <w:rFonts w:hint="eastAsia"/>
          <w:lang w:eastAsia="ko-KR"/>
        </w:rPr>
      </w:pPr>
      <w:bookmarkStart w:id="0" w:name="_GoBack"/>
      <w:bookmarkEnd w:id="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2070"/>
        <w:gridCol w:w="2178"/>
      </w:tblGrid>
      <w:tr w:rsidR="009F2A2C" w:rsidTr="00454F35">
        <w:trPr>
          <w:trHeight w:val="422"/>
        </w:trPr>
        <w:tc>
          <w:tcPr>
            <w:tcW w:w="5328" w:type="dxa"/>
            <w:tcBorders>
              <w:bottom w:val="single" w:sz="4" w:space="0" w:color="auto"/>
            </w:tcBorders>
          </w:tcPr>
          <w:p w:rsidR="009F2A2C" w:rsidRDefault="009F2A2C" w:rsidP="009F2A2C">
            <w:pPr>
              <w:spacing w:after="120"/>
              <w:rPr>
                <w:b/>
              </w:rPr>
            </w:pPr>
            <w:r w:rsidRPr="00EB1EB9">
              <w:rPr>
                <w:rFonts w:ascii="Arial" w:hAnsi="Arial"/>
                <w:b/>
                <w:noProof/>
                <w:color w:val="1F497D"/>
                <w:sz w:val="32"/>
              </w:rPr>
              <w:t>Problem Report:</w:t>
            </w:r>
            <w:r w:rsidRPr="00EB1EB9">
              <w:rPr>
                <w:color w:val="1F497D"/>
              </w:rPr>
              <w:t xml:space="preserve"> </w:t>
            </w:r>
            <w:r w:rsidRPr="00EB1EB9">
              <w:rPr>
                <w:color w:val="1F497D"/>
              </w:rP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F2A2C" w:rsidRPr="009F2A2C" w:rsidRDefault="009F2A2C" w:rsidP="00D62348">
            <w:pPr>
              <w:spacing w:after="120"/>
              <w:rPr>
                <w:b/>
                <w:u w:val="single"/>
              </w:rPr>
            </w:pPr>
            <w:r>
              <w:t>Date:</w:t>
            </w:r>
            <w:r>
              <w:tab/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9F2A2C" w:rsidRPr="009F2A2C" w:rsidRDefault="009F2A2C" w:rsidP="00D62348">
            <w:pPr>
              <w:spacing w:after="120"/>
              <w:rPr>
                <w:b/>
                <w:u w:val="single"/>
              </w:rPr>
            </w:pPr>
            <w:r>
              <w:t xml:space="preserve">Time: </w:t>
            </w:r>
          </w:p>
        </w:tc>
      </w:tr>
      <w:tr w:rsidR="001544D8" w:rsidTr="00454F35">
        <w:trPr>
          <w:trHeight w:val="467"/>
        </w:trPr>
        <w:tc>
          <w:tcPr>
            <w:tcW w:w="9576" w:type="dxa"/>
            <w:gridSpan w:val="3"/>
            <w:tcBorders>
              <w:bottom w:val="nil"/>
            </w:tcBorders>
          </w:tcPr>
          <w:p w:rsidR="001544D8" w:rsidRPr="00783F15" w:rsidRDefault="001544D8" w:rsidP="009F2A2C">
            <w:pPr>
              <w:spacing w:after="120"/>
            </w:pPr>
            <w:r w:rsidRPr="00783F15">
              <w:t xml:space="preserve">Support Person Name: </w:t>
            </w:r>
            <w:r w:rsidR="00F95B53">
              <w:t xml:space="preserve"> </w:t>
            </w:r>
          </w:p>
        </w:tc>
      </w:tr>
      <w:tr w:rsidR="009F2A2C" w:rsidTr="00D26C16">
        <w:trPr>
          <w:trHeight w:val="467"/>
        </w:trPr>
        <w:tc>
          <w:tcPr>
            <w:tcW w:w="5328" w:type="dxa"/>
            <w:tcBorders>
              <w:top w:val="nil"/>
              <w:bottom w:val="single" w:sz="4" w:space="0" w:color="auto"/>
              <w:right w:val="nil"/>
            </w:tcBorders>
          </w:tcPr>
          <w:p w:rsidR="009F2A2C" w:rsidRPr="00783F15" w:rsidRDefault="00F95B53" w:rsidP="009F2A2C">
            <w:pPr>
              <w:spacing w:after="120"/>
            </w:pPr>
            <w:r>
              <w:tab/>
              <w:t xml:space="preserve">Email Address:   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F2A2C" w:rsidRPr="00783F15" w:rsidRDefault="009F2A2C" w:rsidP="009F2A2C">
            <w:pPr>
              <w:spacing w:after="120"/>
            </w:pPr>
            <w:r w:rsidRPr="00783F15">
              <w:t>Phone Number:</w:t>
            </w:r>
            <w:r w:rsidR="00F95B53">
              <w:t xml:space="preserve">  </w:t>
            </w:r>
          </w:p>
        </w:tc>
      </w:tr>
      <w:tr w:rsidR="001544D8" w:rsidTr="00D26C16">
        <w:trPr>
          <w:trHeight w:val="512"/>
        </w:trPr>
        <w:tc>
          <w:tcPr>
            <w:tcW w:w="9576" w:type="dxa"/>
            <w:gridSpan w:val="3"/>
            <w:tcBorders>
              <w:bottom w:val="nil"/>
            </w:tcBorders>
          </w:tcPr>
          <w:p w:rsidR="001544D8" w:rsidRPr="00783F15" w:rsidRDefault="001544D8" w:rsidP="009F2A2C">
            <w:pPr>
              <w:spacing w:after="120"/>
            </w:pPr>
            <w:r w:rsidRPr="00783F15">
              <w:t xml:space="preserve">Name of Person Reporting Problem: </w:t>
            </w:r>
          </w:p>
        </w:tc>
      </w:tr>
      <w:tr w:rsidR="00454F35" w:rsidTr="00D26C16">
        <w:trPr>
          <w:trHeight w:val="467"/>
        </w:trPr>
        <w:tc>
          <w:tcPr>
            <w:tcW w:w="5328" w:type="dxa"/>
            <w:tcBorders>
              <w:top w:val="nil"/>
              <w:right w:val="nil"/>
            </w:tcBorders>
          </w:tcPr>
          <w:p w:rsidR="00454F35" w:rsidRPr="00783F15" w:rsidRDefault="00F95B53" w:rsidP="00EB1EB9">
            <w:pPr>
              <w:spacing w:after="120"/>
            </w:pPr>
            <w:r>
              <w:tab/>
              <w:t xml:space="preserve">Email Address:   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</w:tcBorders>
          </w:tcPr>
          <w:p w:rsidR="00454F35" w:rsidRPr="00783F15" w:rsidRDefault="00454F35" w:rsidP="00EB1EB9">
            <w:pPr>
              <w:spacing w:after="120"/>
            </w:pPr>
            <w:r w:rsidRPr="00783F15">
              <w:t>Phone Number:</w:t>
            </w:r>
            <w:r w:rsidR="00F95B53">
              <w:t xml:space="preserve">  </w:t>
            </w:r>
          </w:p>
        </w:tc>
      </w:tr>
      <w:tr w:rsidR="001544D8" w:rsidTr="00454F35">
        <w:trPr>
          <w:trHeight w:val="845"/>
        </w:trPr>
        <w:tc>
          <w:tcPr>
            <w:tcW w:w="9576" w:type="dxa"/>
            <w:gridSpan w:val="3"/>
          </w:tcPr>
          <w:p w:rsidR="001544D8" w:rsidRDefault="001544D8" w:rsidP="00D26C16">
            <w:r>
              <w:rPr>
                <w:b/>
              </w:rPr>
              <w:t xml:space="preserve">Software and/or Hardware Causing Problem: </w:t>
            </w:r>
          </w:p>
          <w:p w:rsidR="00F95B53" w:rsidRDefault="00F95B53" w:rsidP="00D26C16">
            <w:pPr>
              <w:rPr>
                <w:b/>
              </w:rPr>
            </w:pPr>
          </w:p>
        </w:tc>
      </w:tr>
      <w:tr w:rsidR="001544D8" w:rsidTr="00454F35">
        <w:trPr>
          <w:trHeight w:val="485"/>
        </w:trPr>
        <w:tc>
          <w:tcPr>
            <w:tcW w:w="9576" w:type="dxa"/>
            <w:gridSpan w:val="3"/>
          </w:tcPr>
          <w:p w:rsidR="001544D8" w:rsidRDefault="001544D8" w:rsidP="00D26C16">
            <w:pPr>
              <w:rPr>
                <w:b/>
              </w:rPr>
            </w:pPr>
            <w:r>
              <w:rPr>
                <w:b/>
              </w:rPr>
              <w:t xml:space="preserve">Location of Problem: </w:t>
            </w:r>
          </w:p>
          <w:p w:rsidR="00F95B53" w:rsidRDefault="00F95B53" w:rsidP="00D26C16">
            <w:pPr>
              <w:rPr>
                <w:b/>
              </w:rPr>
            </w:pPr>
          </w:p>
        </w:tc>
      </w:tr>
      <w:tr w:rsidR="001544D8" w:rsidTr="00FF09D8">
        <w:trPr>
          <w:trHeight w:val="701"/>
        </w:trPr>
        <w:tc>
          <w:tcPr>
            <w:tcW w:w="9576" w:type="dxa"/>
            <w:gridSpan w:val="3"/>
          </w:tcPr>
          <w:p w:rsidR="001544D8" w:rsidRDefault="001544D8" w:rsidP="001544D8">
            <w:pPr>
              <w:rPr>
                <w:b/>
              </w:rPr>
            </w:pPr>
            <w:r w:rsidRPr="00AD665B">
              <w:rPr>
                <w:b/>
              </w:rPr>
              <w:t>Description of Problem:</w:t>
            </w:r>
          </w:p>
          <w:p w:rsidR="001537CF" w:rsidRPr="00783F15" w:rsidRDefault="001537CF" w:rsidP="001544D8">
            <w:pPr>
              <w:rPr>
                <w:b/>
              </w:rPr>
            </w:pPr>
          </w:p>
        </w:tc>
      </w:tr>
      <w:tr w:rsidR="001544D8" w:rsidTr="00FF09D8">
        <w:trPr>
          <w:trHeight w:val="539"/>
        </w:trPr>
        <w:tc>
          <w:tcPr>
            <w:tcW w:w="9576" w:type="dxa"/>
            <w:gridSpan w:val="3"/>
          </w:tcPr>
          <w:p w:rsidR="001544D8" w:rsidRDefault="001544D8" w:rsidP="001544D8">
            <w:pPr>
              <w:rPr>
                <w:b/>
              </w:rPr>
            </w:pPr>
            <w:r>
              <w:rPr>
                <w:b/>
              </w:rPr>
              <w:t>Action Taken:</w:t>
            </w:r>
          </w:p>
          <w:p w:rsidR="001537CF" w:rsidRDefault="001537CF" w:rsidP="001544D8">
            <w:pPr>
              <w:rPr>
                <w:b/>
              </w:rPr>
            </w:pPr>
          </w:p>
          <w:p w:rsidR="001537CF" w:rsidRPr="00AD665B" w:rsidRDefault="001537CF" w:rsidP="001544D8">
            <w:pPr>
              <w:rPr>
                <w:b/>
              </w:rPr>
            </w:pPr>
          </w:p>
        </w:tc>
      </w:tr>
      <w:tr w:rsidR="001544D8" w:rsidTr="00454F35">
        <w:trPr>
          <w:trHeight w:val="800"/>
        </w:trPr>
        <w:tc>
          <w:tcPr>
            <w:tcW w:w="9576" w:type="dxa"/>
            <w:gridSpan w:val="3"/>
          </w:tcPr>
          <w:p w:rsidR="001544D8" w:rsidRDefault="001544D8" w:rsidP="001544D8">
            <w:r>
              <w:rPr>
                <w:b/>
              </w:rPr>
              <w:t>Disposition of Problem:</w:t>
            </w:r>
            <w:r>
              <w:t xml:space="preserve"> </w:t>
            </w:r>
          </w:p>
          <w:p w:rsidR="001544D8" w:rsidRPr="00237A4A" w:rsidRDefault="001544D8" w:rsidP="001544D8">
            <w:r>
              <w:tab/>
            </w:r>
            <w:r>
              <w:sym w:font="Symbol" w:char="F08A"/>
            </w:r>
            <w:r>
              <w:t xml:space="preserve"> Problem Fixed </w:t>
            </w:r>
            <w:r>
              <w:tab/>
            </w:r>
            <w:r>
              <w:tab/>
            </w:r>
            <w:r>
              <w:tab/>
            </w:r>
            <w:r>
              <w:sym w:font="Symbol" w:char="F08A"/>
            </w:r>
            <w:r>
              <w:t xml:space="preserve"> Problem Forwarded to System Maintenance</w:t>
            </w:r>
          </w:p>
        </w:tc>
      </w:tr>
    </w:tbl>
    <w:p w:rsidR="001544D8" w:rsidRDefault="001544D8"/>
    <w:p w:rsidR="001544D8" w:rsidRDefault="001544D8"/>
    <w:sectPr w:rsidR="001544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17E8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0"/>
    <w:rsid w:val="001537CF"/>
    <w:rsid w:val="001544D8"/>
    <w:rsid w:val="001C7784"/>
    <w:rsid w:val="00454F35"/>
    <w:rsid w:val="00557B00"/>
    <w:rsid w:val="00687AF2"/>
    <w:rsid w:val="00845F70"/>
    <w:rsid w:val="009F2A2C"/>
    <w:rsid w:val="00D26C16"/>
    <w:rsid w:val="00D62348"/>
    <w:rsid w:val="00D96C39"/>
    <w:rsid w:val="00DE5A6A"/>
    <w:rsid w:val="00EB1EB9"/>
    <w:rsid w:val="00F95B53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ADC891-D346-F148-8E6E-73AC828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A6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Downloads/Capstone_Design_Project_1/software%20design/systems%20analysis%20and%20design%20with%20uml/apply/allfiles/DWT%205e%20figure%2013-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DWT 5e figure 13-9.dotx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Invariant Test Specification</vt:lpstr>
    </vt:vector>
  </TitlesOfParts>
  <Company>Virginia Tech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Invariant Test Specification</dc:title>
  <dc:subject/>
  <dc:creator>slow jaw</dc:creator>
  <cp:keywords/>
  <cp:lastModifiedBy>slow jaw</cp:lastModifiedBy>
  <cp:revision>1</cp:revision>
  <dcterms:created xsi:type="dcterms:W3CDTF">2019-03-25T03:11:00Z</dcterms:created>
  <dcterms:modified xsi:type="dcterms:W3CDTF">2019-03-25T03:11:00Z</dcterms:modified>
</cp:coreProperties>
</file>